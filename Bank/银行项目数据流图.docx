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88" w:rsidRDefault="00506A88" w:rsidP="00E06E7D">
      <w:pPr>
        <w:spacing w:line="220" w:lineRule="atLeast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9.25pt;margin-top:12.75pt;width:62.25pt;height:0;flip:x;z-index:25167257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06.5pt;margin-top:19.5pt;width:70.5pt;height:0;z-index:25167155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301.5pt;margin-top:12.75pt;width:0;height:78.75pt;flip:y;z-index:251670528" o:connectortype="straight"/>
        </w:pict>
      </w:r>
      <w:r>
        <w:rPr>
          <w:noProof/>
        </w:rPr>
        <w:pict>
          <v:shape id="_x0000_s1029" type="#_x0000_t32" style="position:absolute;left:0;text-align:left;margin-left:106.5pt;margin-top:19.5pt;width:.75pt;height:1in;flip:y;z-index:251669504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205.5pt;margin-top:252.75pt;width:111pt;height:142.5pt;z-index:251644928">
            <v:textbox style="mso-next-textbox:#_x0000_s1030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进入主界面</w:t>
                  </w:r>
                </w:p>
                <w:p w:rsidR="00506A88" w:rsidRDefault="00506A88" w:rsidP="00E06E7D">
                  <w:pPr>
                    <w:jc w:val="center"/>
                  </w:pPr>
                  <w:r>
                    <w:t>1</w:t>
                  </w:r>
                  <w:r>
                    <w:rPr>
                      <w:rFonts w:hint="eastAsia"/>
                    </w:rPr>
                    <w:t>：存款</w:t>
                  </w:r>
                </w:p>
                <w:p w:rsidR="00506A88" w:rsidRDefault="00506A88" w:rsidP="00E06E7D">
                  <w:pPr>
                    <w:jc w:val="center"/>
                  </w:pPr>
                  <w:r>
                    <w:t>2</w:t>
                  </w:r>
                  <w:r>
                    <w:rPr>
                      <w:rFonts w:hint="eastAsia"/>
                    </w:rPr>
                    <w:t>：取款</w:t>
                  </w:r>
                </w:p>
                <w:p w:rsidR="00506A88" w:rsidRDefault="00506A88" w:rsidP="00E06E7D">
                  <w:pPr>
                    <w:jc w:val="center"/>
                  </w:pPr>
                  <w:r>
                    <w:t>3</w:t>
                  </w:r>
                  <w:r>
                    <w:rPr>
                      <w:rFonts w:hint="eastAsia"/>
                    </w:rPr>
                    <w:t>：查询余额</w:t>
                  </w:r>
                </w:p>
                <w:p w:rsidR="00506A88" w:rsidRDefault="00506A88" w:rsidP="00E06E7D">
                  <w:pPr>
                    <w:jc w:val="center"/>
                  </w:pPr>
                  <w:r>
                    <w:t>4</w:t>
                  </w:r>
                  <w:r>
                    <w:rPr>
                      <w:rFonts w:hint="eastAsia"/>
                    </w:rPr>
                    <w:t>：退出系统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09" style="position:absolute;left:0;text-align:left;margin-left:198.75pt;margin-top:519pt;width:78pt;height:35.25pt;z-index:251652096">
            <v:textbox style="mso-next-textbox:#_x0000_s1031">
              <w:txbxContent>
                <w:p w:rsidR="00506A88" w:rsidRDefault="00506A88" w:rsidP="00E06E7D">
                  <w:pPr>
                    <w:jc w:val="center"/>
                  </w:pPr>
                  <w:r>
                    <w:t>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09" style="position:absolute;left:0;text-align:left;margin-left:198.75pt;margin-top:609pt;width:78pt;height:35.25pt;z-index:251653120">
            <v:textbox style="mso-next-textbox:#_x0000_s1032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退出系统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21pt;margin-top:180pt;width:101.25pt;height:57pt;z-index:251646976">
            <v:textbox style="mso-next-textbox:#_x0000_s1033">
              <w:txbxContent>
                <w:p w:rsidR="00506A88" w:rsidRDefault="00506A88" w:rsidP="00E06E7D">
                  <w:pPr>
                    <w:jc w:val="center"/>
                  </w:pPr>
                  <w:r>
                    <w:t>.properties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109" style="position:absolute;left:0;text-align:left;margin-left:238.5pt;margin-top:180pt;width:78pt;height:36pt;z-index:251643904">
            <v:textbox style="mso-next-textbox:#_x0000_s1034">
              <w:txbxContent>
                <w:p w:rsidR="00506A88" w:rsidRDefault="00506A88" w:rsidP="00E06E7D">
                  <w:pPr>
                    <w:jc w:val="center"/>
                  </w:pPr>
                  <w:r>
                    <w:t>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09" style="position:absolute;left:0;text-align:left;margin-left:238.5pt;margin-top:91.5pt;width:78pt;height:38.25pt;z-index:251642880">
            <v:textbox style="mso-next-textbox:#_x0000_s1035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09" style="position:absolute;left:0;text-align:left;margin-left:90.75pt;margin-top:91.5pt;width:78pt;height:38.25pt;z-index:251641856">
            <v:textbox style="mso-next-textbox:#_x0000_s1036">
              <w:txbxContent>
                <w:p w:rsidR="00506A88" w:rsidRDefault="00506A88" w:rsidP="00F157BD"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149.25pt;margin-top:39.75pt;width:31.5pt;height:46.5pt;flip:x;z-index:25164800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34.75pt;margin-top:39pt;width:34.5pt;height:47.25pt;z-index:251649024" o:connectortype="straight">
            <v:stroke endarrow="block"/>
          </v:shape>
        </w:pict>
      </w:r>
      <w:r>
        <w:rPr>
          <w:noProof/>
        </w:rPr>
        <w:pict>
          <v:rect id="_x0000_s1039" style="position:absolute;left:0;text-align:left;margin-left:177pt;margin-top:-19.5pt;width:61.5pt;height:54.75pt;z-index:251640832">
            <v:textbox style="mso-next-textbox:#_x0000_s1039">
              <w:txbxContent>
                <w:p w:rsidR="00506A88" w:rsidRDefault="00506A88">
                  <w:r>
                    <w:t>1</w:t>
                  </w:r>
                  <w:r>
                    <w:rPr>
                      <w:rFonts w:hint="eastAsia"/>
                    </w:rPr>
                    <w:t>：注册</w:t>
                  </w:r>
                </w:p>
                <w:p w:rsidR="00506A88" w:rsidRDefault="00506A88">
                  <w:r>
                    <w:t>2</w:t>
                  </w:r>
                  <w:r>
                    <w:rPr>
                      <w:rFonts w:hint="eastAsia"/>
                    </w:rPr>
                    <w:t>：登录</w:t>
                  </w:r>
                </w:p>
              </w:txbxContent>
            </v:textbox>
          </v:rect>
        </w:pict>
      </w:r>
    </w:p>
    <w:p w:rsidR="00506A88" w:rsidRDefault="00506A88" w:rsidP="00467069">
      <w:pPr>
        <w:tabs>
          <w:tab w:val="left" w:pos="1545"/>
          <w:tab w:val="left" w:pos="6165"/>
        </w:tabs>
      </w:pPr>
      <w:r>
        <w:tab/>
      </w:r>
      <w:r>
        <w:rPr>
          <w:rFonts w:hint="eastAsia"/>
        </w:rPr>
        <w:t>失败</w:t>
      </w:r>
      <w:r>
        <w:tab/>
      </w:r>
      <w:r>
        <w:rPr>
          <w:rFonts w:hint="eastAsia"/>
        </w:rPr>
        <w:t>失败</w:t>
      </w:r>
    </w:p>
    <w:p w:rsidR="00506A88" w:rsidRDefault="00506A88" w:rsidP="00E06E7D">
      <w:pPr>
        <w:tabs>
          <w:tab w:val="left" w:pos="3000"/>
          <w:tab w:val="left" w:pos="5325"/>
        </w:tabs>
      </w:pPr>
      <w:r>
        <w:rPr>
          <w:noProof/>
        </w:rPr>
        <w:pict>
          <v:shape id="_x0000_s1040" type="#_x0000_t32" style="position:absolute;margin-left:32.25pt;margin-top:194.95pt;width:5.25pt;height:303pt;flip:y;z-index:25166233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2.25pt;margin-top:497.95pt;width:166.5pt;height:.75pt;flip:x;z-index:251661312" o:connectortype="straight"/>
        </w:pict>
      </w:r>
      <w:r>
        <w:rPr>
          <w:noProof/>
        </w:rPr>
        <w:pict>
          <v:shape id="_x0000_s1042" type="#_x0000_t32" style="position:absolute;margin-left:244.5pt;margin-top:352.45pt;width:0;height:32.25pt;z-index:25165824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57.5pt;margin-top:352.45pt;width:41.25pt;height:28.5pt;flip:x;z-index:251657216" o:connectortype="straight">
            <v:stroke endarrow="block"/>
          </v:shape>
        </w:pict>
      </w:r>
      <w:r>
        <w:tab/>
        <w:t>1</w:t>
      </w:r>
      <w:r>
        <w:tab/>
        <w:t>2</w:t>
      </w:r>
    </w:p>
    <w:p w:rsidR="00506A88" w:rsidRPr="00F03204" w:rsidRDefault="00506A88" w:rsidP="00F03204">
      <w:r>
        <w:rPr>
          <w:noProof/>
        </w:rPr>
        <w:pict>
          <v:line id="_x0000_s1044" style="position:absolute;z-index:251674624" from="207pt,-111.7pt" to="207pt,-93.7pt">
            <v:stroke endarrow="block"/>
          </v:line>
        </w:pict>
      </w:r>
      <w:r>
        <w:t xml:space="preserve">                                                      </w:t>
      </w:r>
      <w:r>
        <w:rPr>
          <w:rFonts w:hint="eastAsia"/>
        </w:rPr>
        <w:t>成功</w:t>
      </w:r>
    </w:p>
    <w:p w:rsidR="00506A88" w:rsidRPr="00F03204" w:rsidRDefault="00506A88" w:rsidP="00F03204">
      <w:r>
        <w:rPr>
          <w:noProof/>
        </w:rPr>
        <w:pict>
          <v:line id="_x0000_s1045" style="position:absolute;z-index:251673600" from="171pt,4.3pt" to="243pt,4.3pt">
            <v:stroke endarrow="block"/>
          </v:line>
        </w:pict>
      </w:r>
      <w:r>
        <w:t xml:space="preserve">                                                        </w:t>
      </w:r>
    </w:p>
    <w:p w:rsidR="00506A88" w:rsidRDefault="00506A88" w:rsidP="00F03204">
      <w:r>
        <w:rPr>
          <w:noProof/>
        </w:rPr>
        <w:pict>
          <v:shape id="_x0000_s1046" type="#_x0000_t32" style="position:absolute;margin-left:276.75pt;margin-top:7.75pt;width:0;height:50.25pt;z-index:251654144" o:connectortype="straight">
            <v:stroke endarrow="block"/>
          </v:shape>
        </w:pict>
      </w:r>
    </w:p>
    <w:p w:rsidR="00506A88" w:rsidRDefault="00506A88" w:rsidP="002F613E">
      <w:pPr>
        <w:tabs>
          <w:tab w:val="left" w:pos="1670"/>
          <w:tab w:val="left" w:pos="5760"/>
        </w:tabs>
      </w:pPr>
      <w:r>
        <w:tab/>
      </w:r>
      <w:r>
        <w:tab/>
      </w:r>
      <w:r>
        <w:rPr>
          <w:rFonts w:hint="eastAsia"/>
        </w:rPr>
        <w:t>成功</w:t>
      </w:r>
    </w:p>
    <w:p w:rsidR="00506A88" w:rsidRPr="00F03204" w:rsidRDefault="00506A88" w:rsidP="00F03204"/>
    <w:p w:rsidR="00506A88" w:rsidRPr="00F03204" w:rsidRDefault="00506A88" w:rsidP="00F03204">
      <w:pPr>
        <w:tabs>
          <w:tab w:val="left" w:pos="2640"/>
          <w:tab w:val="left" w:pos="2850"/>
        </w:tabs>
      </w:pPr>
      <w:r>
        <w:rPr>
          <w:noProof/>
        </w:rPr>
        <w:pict>
          <v:shape id="_x0000_s1047" type="#_x0000_t32" style="position:absolute;margin-left:276.75pt;margin-top:18.6pt;width:0;height:36.75pt;z-index:2516561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126.75pt;margin-top:16.7pt;width:112.5pt;height:1.5pt;flip:y;z-index:251655168" o:connectortype="straight">
            <v:stroke endarrow="block"/>
          </v:shape>
        </w:pict>
      </w:r>
      <w:r>
        <w:tab/>
      </w:r>
      <w:r>
        <w:rPr>
          <w:rFonts w:hint="eastAsia"/>
        </w:rPr>
        <w:t>从文件中读取</w:t>
      </w:r>
      <w:r>
        <w:t>money</w:t>
      </w:r>
      <w:r>
        <w:tab/>
      </w:r>
    </w:p>
    <w:p w:rsidR="00506A88" w:rsidRPr="00F03204" w:rsidRDefault="00506A88" w:rsidP="00F03204"/>
    <w:p w:rsidR="00506A88" w:rsidRPr="00F03204" w:rsidRDefault="00506A88" w:rsidP="00F03204"/>
    <w:p w:rsidR="00506A88" w:rsidRPr="00F03204" w:rsidRDefault="00506A88" w:rsidP="00F03204"/>
    <w:p w:rsidR="00506A88" w:rsidRPr="00F03204" w:rsidRDefault="00506A88" w:rsidP="00F03204"/>
    <w:p w:rsidR="00506A88" w:rsidRPr="00F03204" w:rsidRDefault="00506A88" w:rsidP="00F03204"/>
    <w:p w:rsidR="00506A88" w:rsidRPr="00F03204" w:rsidRDefault="00506A88" w:rsidP="00F03204"/>
    <w:p w:rsidR="00506A88" w:rsidRPr="00F03204" w:rsidRDefault="00506A88" w:rsidP="00F03204">
      <w:pPr>
        <w:tabs>
          <w:tab w:val="left" w:pos="810"/>
        </w:tabs>
      </w:pPr>
      <w:r>
        <w:rPr>
          <w:noProof/>
        </w:rPr>
        <w:pict>
          <v:shape id="_x0000_s1049" type="#_x0000_t32" style="position:absolute;margin-left:131.25pt;margin-top:16.9pt;width:67.5pt;height:54.75pt;flip:y;z-index:251666432" o:connectortype="straight">
            <v:stroke endarrow="block"/>
          </v:shape>
        </w:pict>
      </w:r>
      <w:r>
        <w:tab/>
      </w:r>
      <w:r>
        <w:rPr>
          <w:rFonts w:hint="eastAsia"/>
        </w:rPr>
        <w:t>将</w:t>
      </w:r>
      <w:r>
        <w:t>money</w:t>
      </w:r>
      <w:r>
        <w:rPr>
          <w:rFonts w:hint="eastAsia"/>
        </w:rPr>
        <w:t>存入文件</w:t>
      </w:r>
    </w:p>
    <w:p w:rsidR="00506A88" w:rsidRDefault="00506A88" w:rsidP="00467069">
      <w:pPr>
        <w:tabs>
          <w:tab w:val="left" w:pos="2820"/>
          <w:tab w:val="left" w:pos="7410"/>
          <w:tab w:val="right" w:pos="8306"/>
        </w:tabs>
      </w:pPr>
      <w:r>
        <w:rPr>
          <w:noProof/>
        </w:rPr>
        <w:pict>
          <v:shape id="_x0000_s1050" type="#_x0000_t32" style="position:absolute;margin-left:293.25pt;margin-top:9.8pt;width:27pt;height:33pt;flip:x y;z-index:251668480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01.5pt;margin-top:6.05pt;width:30.75pt;height:36.75pt;z-index:251659264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34.75pt;margin-top:9.8pt;width:0;height:33pt;flip:y;z-index:251667456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25.5pt;margin-top:2.3pt;width:91.5pt;height:39.75pt;z-index:251664384" o:connectortype="straight">
            <v:stroke endarrow="block"/>
          </v:shape>
        </w:pict>
      </w:r>
      <w:r>
        <w:tab/>
      </w:r>
      <w:r>
        <w:rPr>
          <w:rFonts w:hint="eastAsia"/>
        </w:rPr>
        <w:t>继续</w:t>
      </w:r>
      <w:r>
        <w:tab/>
        <w:t>4</w:t>
      </w:r>
      <w:r>
        <w:tab/>
      </w:r>
    </w:p>
    <w:p w:rsidR="00506A88" w:rsidRDefault="00506A88" w:rsidP="00467069">
      <w:pPr>
        <w:tabs>
          <w:tab w:val="left" w:pos="3540"/>
          <w:tab w:val="left" w:pos="4030"/>
          <w:tab w:val="left" w:pos="5055"/>
          <w:tab w:val="left" w:pos="5750"/>
          <w:tab w:val="left" w:pos="6740"/>
          <w:tab w:val="left" w:pos="6785"/>
        </w:tabs>
      </w:pPr>
      <w:r>
        <w:rPr>
          <w:noProof/>
        </w:rPr>
        <w:pict>
          <v:shape id="_x0000_s1054" type="#_x0000_t109" style="position:absolute;margin-left:387pt;margin-top:17.65pt;width:78pt;height:35.25pt;z-index:251663360">
            <v:textbox style="mso-next-textbox:#_x0000_s1054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退出系统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109" style="position:absolute;margin-left:283.5pt;margin-top:17.65pt;width:78pt;height:35.25pt;z-index:251651072">
            <v:textbox style="mso-next-textbox:#_x0000_s1055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查询余额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109" style="position:absolute;margin-left:180.75pt;margin-top:17.65pt;width:78pt;height:35.25pt;z-index:251650048">
            <v:textbox style="mso-next-textbox:#_x0000_s1056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取款</w:t>
                  </w:r>
                </w:p>
              </w:txbxContent>
            </v:textbox>
          </v:shape>
        </w:pict>
      </w:r>
      <w:r>
        <w:tab/>
        <w:t>1</w:t>
      </w:r>
      <w:r>
        <w:tab/>
      </w:r>
      <w:r>
        <w:rPr>
          <w:rFonts w:hint="eastAsia"/>
        </w:rPr>
        <w:t>继续</w:t>
      </w:r>
      <w:r>
        <w:tab/>
        <w:t>2</w:t>
      </w:r>
      <w:r>
        <w:tab/>
      </w:r>
      <w:r>
        <w:rPr>
          <w:rFonts w:hint="eastAsia"/>
        </w:rPr>
        <w:t>继续</w:t>
      </w:r>
      <w:r>
        <w:tab/>
        <w:t>3</w:t>
      </w:r>
    </w:p>
    <w:p w:rsidR="00506A88" w:rsidRPr="00F03204" w:rsidRDefault="00506A88" w:rsidP="00F03204">
      <w:r>
        <w:rPr>
          <w:noProof/>
        </w:rPr>
        <w:pict>
          <v:shape id="_x0000_s1057" type="#_x0000_t109" style="position:absolute;margin-left:90pt;margin-top:6.1pt;width:78pt;height:35.25pt;z-index:251645952">
            <v:textbox style="mso-next-textbox:#_x0000_s1057">
              <w:txbxContent>
                <w:p w:rsidR="00506A88" w:rsidRDefault="00506A88" w:rsidP="00E06E7D">
                  <w:pPr>
                    <w:jc w:val="center"/>
                  </w:pPr>
                  <w:r>
                    <w:rPr>
                      <w:rFonts w:hint="eastAsia"/>
                    </w:rPr>
                    <w:t>存款</w:t>
                  </w:r>
                </w:p>
              </w:txbxContent>
            </v:textbox>
          </v:shape>
        </w:pict>
      </w:r>
    </w:p>
    <w:p w:rsidR="00506A88" w:rsidRPr="00F03204" w:rsidRDefault="00506A88" w:rsidP="00F03204">
      <w:r>
        <w:rPr>
          <w:noProof/>
        </w:rPr>
        <w:pict>
          <v:shape id="_x0000_s1058" type="#_x0000_t32" style="position:absolute;margin-left:243pt;margin-top:9.8pt;width:171pt;height:63pt;flip:x;z-index:251665408" o:connectortype="straight">
            <v:stroke endarrow="block"/>
          </v:shape>
        </w:pict>
      </w:r>
    </w:p>
    <w:p w:rsidR="00506A88" w:rsidRDefault="00506A88" w:rsidP="002F613E">
      <w:pPr>
        <w:tabs>
          <w:tab w:val="left" w:pos="2615"/>
          <w:tab w:val="left" w:pos="4775"/>
          <w:tab w:val="left" w:pos="6710"/>
        </w:tabs>
      </w:pPr>
      <w:r>
        <w:tab/>
      </w:r>
      <w:r>
        <w:tab/>
      </w:r>
      <w:r>
        <w:tab/>
      </w:r>
    </w:p>
    <w:p w:rsidR="00506A88" w:rsidRPr="00F03204" w:rsidRDefault="00506A88" w:rsidP="00467069">
      <w:pPr>
        <w:tabs>
          <w:tab w:val="left" w:pos="3195"/>
          <w:tab w:val="left" w:pos="3300"/>
          <w:tab w:val="left" w:pos="4960"/>
          <w:tab w:val="left" w:pos="7270"/>
        </w:tabs>
      </w:pPr>
      <w:r>
        <w:rPr>
          <w:noProof/>
        </w:rPr>
        <w:pict>
          <v:shape id="_x0000_s1059" type="#_x0000_t32" style="position:absolute;margin-left:234pt;margin-top:62.25pt;width:0;height:51pt;z-index:251660288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</w:t>
      </w:r>
    </w:p>
    <w:sectPr w:rsidR="00506A88" w:rsidRPr="00F032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E535F"/>
    <w:rsid w:val="00122DA6"/>
    <w:rsid w:val="00172C07"/>
    <w:rsid w:val="002F613E"/>
    <w:rsid w:val="00323B43"/>
    <w:rsid w:val="003350E8"/>
    <w:rsid w:val="003D37D8"/>
    <w:rsid w:val="00426133"/>
    <w:rsid w:val="004358AB"/>
    <w:rsid w:val="00467069"/>
    <w:rsid w:val="00506A88"/>
    <w:rsid w:val="00697106"/>
    <w:rsid w:val="008B7726"/>
    <w:rsid w:val="009974FF"/>
    <w:rsid w:val="00C10921"/>
    <w:rsid w:val="00D31D50"/>
    <w:rsid w:val="00D96B57"/>
    <w:rsid w:val="00E06E7D"/>
    <w:rsid w:val="00F03204"/>
    <w:rsid w:val="00F11428"/>
    <w:rsid w:val="00F157BD"/>
    <w:rsid w:val="00F2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1</Pages>
  <Words>34</Words>
  <Characters>199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dcterms:created xsi:type="dcterms:W3CDTF">2014-03-09T14:31:00Z</dcterms:created>
  <dcterms:modified xsi:type="dcterms:W3CDTF">1987-12-31T17:42:00Z</dcterms:modified>
</cp:coreProperties>
</file>